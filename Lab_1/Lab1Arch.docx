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149" w:rsidRDefault="00DD69FB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«Национальный исследовательский университет </w:t>
      </w:r>
    </w:p>
    <w:p w:rsidR="00E75149" w:rsidRPr="004804D6" w:rsidRDefault="00DD69FB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E75149">
      <w:pPr>
        <w:pStyle w:val="Standard"/>
        <w:rPr>
          <w:lang w:val="ru-RU"/>
        </w:rPr>
      </w:pPr>
    </w:p>
    <w:p w:rsidR="00E75149" w:rsidRDefault="00DD69FB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№1 по дисциплине «Архитектура вычислительных систем»</w:t>
      </w:r>
    </w:p>
    <w:p w:rsidR="00E75149" w:rsidRDefault="00E75149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E75149" w:rsidRPr="004804D6" w:rsidRDefault="00DD69FB">
      <w:pPr>
        <w:jc w:val="center"/>
        <w:rPr>
          <w:lang w:val="ru-RU"/>
        </w:rPr>
      </w:pPr>
      <w:r>
        <w:rPr>
          <w:rStyle w:val="a5"/>
          <w:sz w:val="40"/>
          <w:szCs w:val="40"/>
          <w:lang w:val="ru-RU"/>
        </w:rPr>
        <w:t>Представление данных в ЭВМ</w:t>
      </w:r>
    </w:p>
    <w:p w:rsidR="00E75149" w:rsidRDefault="00E75149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E75149" w:rsidRDefault="00E75149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E75149" w:rsidRDefault="00DD69FB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E75149" w:rsidRDefault="00DD69FB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E75149" w:rsidRDefault="00DD69FB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E75149" w:rsidRDefault="00DD69FB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Саядян Артём Грачикович</w:t>
      </w:r>
    </w:p>
    <w:p w:rsidR="00E75149" w:rsidRDefault="00E75149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E75149" w:rsidRDefault="00E75149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E75149" w:rsidRDefault="00E75149">
      <w:pPr>
        <w:pStyle w:val="Standard"/>
        <w:autoSpaceDE w:val="0"/>
        <w:spacing w:before="100"/>
        <w:rPr>
          <w:rFonts w:ascii="Arial CYR" w:eastAsia="Arial CYR" w:hAnsi="Arial CYR" w:cs="Arial CYR"/>
          <w:lang w:val="ru-RU"/>
        </w:rPr>
      </w:pPr>
    </w:p>
    <w:p w:rsidR="00E75149" w:rsidRDefault="00DD69FB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E75149" w:rsidRDefault="00DD69FB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2. </w:t>
      </w:r>
      <w:r>
        <w:rPr>
          <w:bCs/>
          <w:sz w:val="28"/>
          <w:szCs w:val="28"/>
          <w:lang w:val="ru-RU"/>
        </w:rPr>
        <w:t>Изучите, как интерпретируется одна и та же область памя</w:t>
      </w:r>
      <w:r>
        <w:rPr>
          <w:bCs/>
          <w:sz w:val="28"/>
          <w:szCs w:val="28"/>
          <w:lang w:val="ru-RU"/>
        </w:rPr>
        <w:softHyphen/>
        <w:t xml:space="preserve">ти, если она рассматривается как знаковое или беззнаковое число, а также как одно и то же число записывается в различных системах счисления. </w:t>
      </w:r>
    </w:p>
    <w:p w:rsidR="00E75149" w:rsidRDefault="00DD69FB">
      <w:pPr>
        <w:pStyle w:val="Standard"/>
        <w:tabs>
          <w:tab w:val="left" w:pos="480"/>
        </w:tabs>
        <w:ind w:firstLine="43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Необходимо сравнить:</w:t>
      </w:r>
    </w:p>
    <w:p w:rsidR="00E75149" w:rsidRDefault="00DD69FB">
      <w:pPr>
        <w:pStyle w:val="Standard"/>
        <w:tabs>
          <w:tab w:val="left" w:pos="48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а) беззнаковую интерпретацию переменной в шестнадцатеричной форме;</w:t>
      </w:r>
    </w:p>
    <w:p w:rsidR="00E75149" w:rsidRDefault="00DD69FB">
      <w:pPr>
        <w:pStyle w:val="Standard"/>
        <w:tabs>
          <w:tab w:val="left" w:pos="48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б) беззнаковую интерпрета</w:t>
      </w:r>
      <w:r>
        <w:rPr>
          <w:bCs/>
          <w:sz w:val="28"/>
          <w:szCs w:val="28"/>
          <w:lang w:val="ru-RU"/>
        </w:rPr>
        <w:t>цию в десятичной форме;</w:t>
      </w:r>
    </w:p>
    <w:p w:rsidR="00E75149" w:rsidRDefault="00DD69FB">
      <w:pPr>
        <w:pStyle w:val="Standard"/>
        <w:tabs>
          <w:tab w:val="left" w:pos="48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в) знаковую интерпретацию в десятичной форме.</w:t>
      </w: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>Для этого определите и запишите в отчёт десятичное, двоичное (16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 xml:space="preserve">бит) и шестнадцатеричное представления шестнадцатибитных чисел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и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, </w:t>
      </w:r>
      <w:r>
        <w:rPr>
          <w:rFonts w:ascii="SFRM1440" w:hAnsi="SFRM1440"/>
          <w:color w:val="000000"/>
          <w:sz w:val="28"/>
          <w:szCs w:val="28"/>
          <w:lang w:val="ru-RU"/>
        </w:rPr>
        <w:t>а также беззнаковую интерпретацию этого представлен</w:t>
      </w:r>
      <w:r>
        <w:rPr>
          <w:rFonts w:ascii="SFRM1440" w:hAnsi="SFRM1440"/>
          <w:color w:val="000000"/>
          <w:sz w:val="28"/>
          <w:szCs w:val="28"/>
          <w:lang w:val="ru-RU"/>
        </w:rPr>
        <w:t>ия в десятичном виде.</w:t>
      </w:r>
    </w:p>
    <w:p w:rsidR="00E75149" w:rsidRDefault="00DD69FB">
      <w:pPr>
        <w:pStyle w:val="Standard"/>
        <w:tabs>
          <w:tab w:val="left" w:pos="480"/>
        </w:tabs>
        <w:ind w:firstLine="430"/>
        <w:jc w:val="both"/>
      </w:pPr>
      <w:r>
        <w:rPr>
          <w:bCs/>
          <w:i/>
          <w:sz w:val="28"/>
          <w:szCs w:val="28"/>
        </w:rPr>
        <w:t>x</w:t>
      </w:r>
      <w:r w:rsidRPr="004804D6">
        <w:rPr>
          <w:rFonts w:ascii="CMMI12" w:hAnsi="CMMI12"/>
          <w:color w:val="000000"/>
          <w:sz w:val="28"/>
          <w:szCs w:val="28"/>
          <w:lang w:val="en-GB"/>
        </w:rPr>
        <w:t xml:space="preserve"> </w:t>
      </w:r>
      <w:r w:rsidRPr="004804D6">
        <w:rPr>
          <w:rFonts w:ascii="CMR12" w:hAnsi="CMR12"/>
          <w:color w:val="000000"/>
          <w:sz w:val="28"/>
          <w:szCs w:val="28"/>
          <w:lang w:val="en-GB"/>
        </w:rPr>
        <w:t xml:space="preserve">= </w:t>
      </w:r>
      <w:r w:rsidRPr="004804D6">
        <w:rPr>
          <w:rFonts w:ascii="CMSY10" w:hAnsi="CMSY10"/>
          <w:color w:val="000000"/>
          <w:sz w:val="28"/>
          <w:szCs w:val="28"/>
          <w:lang w:val="en-GB"/>
        </w:rPr>
        <w:t>−</w:t>
      </w:r>
      <w:r w:rsidRPr="004804D6">
        <w:rPr>
          <w:rFonts w:ascii="CMR12" w:hAnsi="CMR12"/>
          <w:color w:val="000000"/>
          <w:sz w:val="28"/>
          <w:szCs w:val="28"/>
          <w:lang w:val="en-GB"/>
        </w:rPr>
        <w:t>2</w:t>
      </w:r>
      <w:r w:rsidRPr="004804D6">
        <w:rPr>
          <w:rFonts w:ascii="CMMI12" w:hAnsi="CMMI12"/>
          <w:color w:val="000000"/>
          <w:sz w:val="28"/>
          <w:szCs w:val="28"/>
          <w:lang w:val="en-GB"/>
        </w:rPr>
        <w:t xml:space="preserve">, </w:t>
      </w:r>
      <w:r>
        <w:rPr>
          <w:bCs/>
          <w:i/>
          <w:sz w:val="28"/>
          <w:szCs w:val="28"/>
        </w:rPr>
        <w:t>y</w:t>
      </w:r>
      <w:r w:rsidRPr="004804D6">
        <w:rPr>
          <w:rFonts w:ascii="CMMI12" w:hAnsi="CMMI12"/>
          <w:color w:val="000000"/>
          <w:sz w:val="28"/>
          <w:szCs w:val="28"/>
          <w:lang w:val="en-GB"/>
        </w:rPr>
        <w:t xml:space="preserve"> </w:t>
      </w:r>
      <w:r w:rsidRPr="004804D6">
        <w:rPr>
          <w:rFonts w:ascii="CMR12" w:hAnsi="CMR12"/>
          <w:color w:val="000000"/>
          <w:sz w:val="28"/>
          <w:szCs w:val="28"/>
          <w:lang w:val="en-GB"/>
        </w:rPr>
        <w:t>= 2</w:t>
      </w:r>
      <w:r w:rsidRPr="004804D6">
        <w:rPr>
          <w:rFonts w:ascii="CMR12" w:hAnsi="CMR12"/>
          <w:color w:val="000000"/>
          <w:sz w:val="28"/>
          <w:szCs w:val="28"/>
          <w:vertAlign w:val="superscript"/>
          <w:lang w:val="en-GB"/>
        </w:rPr>
        <w:t>14</w:t>
      </w:r>
      <w:r w:rsidRPr="004804D6">
        <w:rPr>
          <w:rFonts w:ascii="CMR10" w:hAnsi="CMR10"/>
          <w:color w:val="000000"/>
          <w:sz w:val="18"/>
          <w:szCs w:val="18"/>
          <w:lang w:val="en-GB"/>
        </w:rPr>
        <w:t xml:space="preserve"> </w:t>
      </w:r>
      <w:r w:rsidRPr="004804D6">
        <w:rPr>
          <w:rFonts w:ascii="CMR12" w:hAnsi="CMR12"/>
          <w:color w:val="000000"/>
          <w:sz w:val="28"/>
          <w:szCs w:val="28"/>
          <w:lang w:val="en-GB"/>
        </w:rPr>
        <w:t>+ 1</w:t>
      </w:r>
    </w:p>
    <w:p w:rsidR="00E75149" w:rsidRPr="004804D6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4804D6">
        <w:rPr>
          <w:b/>
          <w:bCs/>
          <w:sz w:val="28"/>
          <w:szCs w:val="28"/>
          <w:lang w:val="en-GB"/>
        </w:rPr>
        <w:t>: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x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fffe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Unsigned decimal:       65534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-2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Binary form:    1111111111111110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y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4001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Unsigned decimal:       16385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16385</w:t>
      </w:r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</w:pPr>
      <w:r>
        <w:rPr>
          <w:rFonts w:ascii="Courier New" w:hAnsi="Courier New" w:cs="Courier New"/>
          <w:bCs/>
          <w:sz w:val="22"/>
          <w:szCs w:val="22"/>
          <w:lang w:val="en-GB"/>
        </w:rPr>
        <w:t>Binary form:    0100000000000001</w:t>
      </w: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4804D6">
        <w:rPr>
          <w:b/>
          <w:bCs/>
          <w:sz w:val="28"/>
          <w:szCs w:val="28"/>
          <w:lang w:val="en-GB"/>
        </w:rPr>
        <w:t xml:space="preserve"> 3.</w:t>
      </w:r>
      <w:r w:rsidRPr="004804D6">
        <w:rPr>
          <w:rFonts w:ascii="SFBX1440" w:hAnsi="SFBX1440"/>
          <w:b/>
          <w:bCs/>
          <w:color w:val="000000"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ru-RU"/>
        </w:rPr>
        <w:t>Найдите и выпишите в отчёт минимальное и максимальное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>16-битное число со знаком и без знака в формах представления (а), (б), (в)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 xml:space="preserve">и в двоичной форме (4 числа, каждое из которых </w:t>
      </w:r>
      <w:r>
        <w:rPr>
          <w:bCs/>
          <w:sz w:val="28"/>
          <w:szCs w:val="28"/>
          <w:lang w:val="ru-RU"/>
        </w:rPr>
        <w:t>представлено в 4 формах).</w:t>
      </w:r>
    </w:p>
    <w:p w:rsidR="00E75149" w:rsidRPr="004804D6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4804D6">
        <w:rPr>
          <w:b/>
          <w:bCs/>
          <w:sz w:val="28"/>
          <w:szCs w:val="28"/>
          <w:lang w:val="en-GB"/>
        </w:rPr>
        <w:t>: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Signed max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7fff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Unsigned decimal:       32767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32767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Binary form:    0111111111111111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Signed min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8000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Unsigned decimal:       32768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-32768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Binary form:    1000000000000000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Unsigned max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ffff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lastRenderedPageBreak/>
        <w:t>Unsigned decimal:       65535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-1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Binary form:    1111111111111111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Unsigned min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Hexadecimal form:       0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Unsigned decimal:       0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decimal:         0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Binary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en-GB"/>
        </w:rPr>
        <w:t>form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:    0000000000000000</w:t>
      </w:r>
    </w:p>
    <w:p w:rsidR="00E75149" w:rsidRDefault="00E75149">
      <w:pPr>
        <w:pStyle w:val="Standard"/>
        <w:tabs>
          <w:tab w:val="left" w:pos="480"/>
        </w:tabs>
        <w:ind w:firstLine="430"/>
        <w:jc w:val="both"/>
        <w:rPr>
          <w:bCs/>
          <w:sz w:val="28"/>
          <w:szCs w:val="28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4.</w:t>
      </w:r>
      <w:r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Разработайте программу на языке </w:t>
      </w:r>
      <w:r>
        <w:rPr>
          <w:bCs/>
          <w:sz w:val="28"/>
          <w:szCs w:val="28"/>
        </w:rPr>
        <w:t>C</w:t>
      </w:r>
      <w:r>
        <w:rPr>
          <w:bCs/>
          <w:sz w:val="28"/>
          <w:szCs w:val="28"/>
          <w:lang w:val="ru-RU"/>
        </w:rPr>
        <w:t>++, выполняющую над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>беззнаковыми шестнадцатибитными целыми числами следующие поразрядные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>операции (результат должен печататься</w:t>
      </w:r>
      <w:r>
        <w:rPr>
          <w:bCs/>
          <w:sz w:val="28"/>
          <w:szCs w:val="28"/>
          <w:lang w:val="ru-RU"/>
        </w:rPr>
        <w:t xml:space="preserve"> в десятичной и шестнадцатеричной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>формах):</w:t>
      </w:r>
    </w:p>
    <w:p w:rsidR="00E75149" w:rsidRPr="004804D6" w:rsidRDefault="00DD69FB">
      <w:pPr>
        <w:pStyle w:val="Standard"/>
        <w:numPr>
          <w:ilvl w:val="0"/>
          <w:numId w:val="1"/>
        </w:numPr>
        <w:tabs>
          <w:tab w:val="left" w:pos="-960"/>
        </w:tabs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 xml:space="preserve">бинарные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ru-RU"/>
        </w:rPr>
        <w:t>∧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 (конъюнкция),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ru-RU"/>
        </w:rPr>
        <w:t>∨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 (дизъюнкция), </w:t>
      </w:r>
    </w:p>
    <w:p w:rsidR="00E75149" w:rsidRPr="004804D6" w:rsidRDefault="00DD69FB">
      <w:pPr>
        <w:pStyle w:val="Standard"/>
        <w:tabs>
          <w:tab w:val="left" w:pos="480"/>
        </w:tabs>
        <w:ind w:left="709"/>
        <w:jc w:val="both"/>
        <w:rPr>
          <w:lang w:val="ru-RU"/>
        </w:rPr>
      </w:pP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ru-RU"/>
        </w:rPr>
        <w:t>⊕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 (сложение по модулю два);</w:t>
      </w:r>
    </w:p>
    <w:p w:rsidR="00E75149" w:rsidRDefault="00DD69FB">
      <w:pPr>
        <w:pStyle w:val="Standard"/>
        <w:numPr>
          <w:ilvl w:val="0"/>
          <w:numId w:val="1"/>
        </w:numPr>
        <w:tabs>
          <w:tab w:val="left" w:pos="-960"/>
        </w:tabs>
        <w:jc w:val="both"/>
      </w:pPr>
      <w:r>
        <w:rPr>
          <w:bCs/>
          <w:sz w:val="28"/>
          <w:szCs w:val="28"/>
          <w:lang w:val="ru-RU"/>
        </w:rPr>
        <w:t>унарные ¬</w:t>
      </w:r>
      <w:r>
        <w:rPr>
          <w:bCs/>
          <w:i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(отрицание), </w:t>
      </w:r>
    </w:p>
    <w:p w:rsidR="00E75149" w:rsidRPr="004804D6" w:rsidRDefault="00DD69FB">
      <w:pPr>
        <w:pStyle w:val="Standard"/>
        <w:tabs>
          <w:tab w:val="left" w:pos="480"/>
        </w:tabs>
        <w:ind w:left="720" w:hanging="11"/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>neg(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) (дополнение до двух,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+ neg(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>) = 2</w:t>
      </w:r>
      <w:r>
        <w:rPr>
          <w:bCs/>
          <w:sz w:val="28"/>
          <w:szCs w:val="28"/>
          <w:vertAlign w:val="superscript"/>
          <w:lang w:val="ru-RU"/>
        </w:rPr>
        <w:t xml:space="preserve">разрядность </w:t>
      </w:r>
      <w:r>
        <w:rPr>
          <w:bCs/>
          <w:i/>
          <w:sz w:val="28"/>
          <w:szCs w:val="28"/>
          <w:vertAlign w:val="superscript"/>
        </w:rPr>
        <w:t>x</w:t>
      </w:r>
      <w:r>
        <w:rPr>
          <w:bCs/>
          <w:sz w:val="28"/>
          <w:szCs w:val="28"/>
          <w:lang w:val="ru-RU"/>
        </w:rPr>
        <w:t>);</w:t>
      </w:r>
    </w:p>
    <w:p w:rsidR="00E75149" w:rsidRPr="004804D6" w:rsidRDefault="00DD69FB">
      <w:pPr>
        <w:pStyle w:val="Standard"/>
        <w:numPr>
          <w:ilvl w:val="0"/>
          <w:numId w:val="1"/>
        </w:numPr>
        <w:tabs>
          <w:tab w:val="left" w:pos="-960"/>
        </w:tabs>
        <w:jc w:val="both"/>
        <w:rPr>
          <w:lang w:val="ru-RU"/>
        </w:rPr>
      </w:pP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ru-RU"/>
        </w:rPr>
        <w:t>≪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 (логический сдвиг влево),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bCs/>
          <w:sz w:val="28"/>
          <w:szCs w:val="28"/>
          <w:lang w:val="ru-RU"/>
        </w:rPr>
        <w:t>≫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i/>
          <w:sz w:val="28"/>
          <w:szCs w:val="28"/>
        </w:rPr>
        <w:t>y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(логический сдвиг вправо).</w:t>
      </w:r>
    </w:p>
    <w:p w:rsidR="00E75149" w:rsidRDefault="00DD69FB">
      <w:pPr>
        <w:pStyle w:val="Standard"/>
        <w:tabs>
          <w:tab w:val="left" w:pos="480"/>
        </w:tabs>
        <w:spacing w:before="240"/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8008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1111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0005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0002</m:t>
                  </m:r>
                </m:e>
              </m:eqArr>
            </m:e>
          </m:d>
        </m:oMath>
      </m:oMathPara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4804D6">
        <w:rPr>
          <w:b/>
          <w:bCs/>
          <w:sz w:val="28"/>
          <w:szCs w:val="28"/>
          <w:lang w:val="en-GB"/>
        </w:rPr>
        <w:t>:</w:t>
      </w:r>
    </w:p>
    <w:p w:rsidR="004804D6" w:rsidRDefault="004804D6" w:rsidP="004804D6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4804D6" w:rsidRP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</w:p>
    <w:p w:rsidR="00E75149" w:rsidRDefault="00DD69FB">
      <w:pPr>
        <w:pStyle w:val="Standard"/>
        <w:tabs>
          <w:tab w:val="left" w:pos="480"/>
        </w:tabs>
        <w:ind w:firstLine="430"/>
      </w:pPr>
      <w:r>
        <w:rPr>
          <w:i/>
          <w:iCs/>
        </w:rPr>
        <w:t>Visual C++ 32-bit</w:t>
      </w:r>
      <w:r>
        <w:rPr>
          <w:i/>
          <w:iCs/>
          <w:lang w:val="en-GB"/>
        </w:rPr>
        <w:t>, 64-bit</w:t>
      </w:r>
      <w:r>
        <w:rPr>
          <w:i/>
          <w:iCs/>
        </w:rPr>
        <w:t xml:space="preserve"> (Microsoft Visual Studio 2015)</w:t>
      </w:r>
    </w:p>
    <w:p w:rsidR="00E75149" w:rsidRDefault="00E75149">
      <w:pPr>
        <w:pStyle w:val="Standard"/>
        <w:tabs>
          <w:tab w:val="left" w:pos="480"/>
        </w:tabs>
        <w:ind w:firstLine="430"/>
        <w:rPr>
          <w:i/>
          <w:iCs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32776 &amp; 4369 = 0                0x8008 &amp;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32776 | 4369 = 37145            0x8008 | 0x1111 = 0x9119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32776 ^ 4369 = 37145            0x8008 ^ </w:t>
      </w:r>
      <w:r>
        <w:rPr>
          <w:rFonts w:ascii="Courier New" w:hAnsi="Courier New" w:cs="Courier New"/>
          <w:bCs/>
          <w:sz w:val="22"/>
          <w:szCs w:val="22"/>
          <w:lang w:val="en-GB"/>
        </w:rPr>
        <w:t>0x1111 = 0x9119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~32776 = 32759                  ~0x8008 = 0x7ff7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~4369 = 61166                   ~0x1111 = 0xeeee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neg(32776) = 32760              neg(0x8008) = 0x7ff8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neg(4369) = 61167               neg(0x1111) = 0xeeef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32776 &lt;&lt; 4369 = 0              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0x8008 &lt;&lt;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32776 &gt;&gt; 4369 = 0               0x8008 &gt;&gt;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&amp; 2 = 0               0x5 &amp; 0x2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| 2 = 7               0x5 |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^ 2 = 7               0x5 ^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~5 = 65530                      ~0x5 = 0xfffa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~2 =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65533                      ~0x2 = 0xfffd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neg(5) = 65531          neg(0x5) = 0xfffb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neg(2) = 65534          neg(0x2) = 0xfffe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&lt;&lt; 2 = 20             0x5 &lt;&lt; 0x2 = 0x14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&gt;&gt; 2 = 1             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&gt;&gt;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2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5. </w:t>
      </w:r>
      <w:r>
        <w:rPr>
          <w:bCs/>
          <w:sz w:val="28"/>
          <w:szCs w:val="28"/>
          <w:lang w:val="ru-RU"/>
        </w:rPr>
        <w:t>Измените в программе из задания</w:t>
      </w:r>
      <w:r>
        <w:rPr>
          <w:bCs/>
          <w:sz w:val="28"/>
          <w:szCs w:val="28"/>
          <w:lang w:val="ru-RU"/>
        </w:rPr>
        <w:t xml:space="preserve"> 4 тип переменных на знаковый. Объясните изменение (или неизменность) результата.</w:t>
      </w:r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4804D6" w:rsidRDefault="004804D6" w:rsidP="004804D6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4804D6" w:rsidRP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rPr>
          <w:lang w:val="en-GB"/>
        </w:rPr>
      </w:pPr>
      <w:r>
        <w:rPr>
          <w:i/>
          <w:iCs/>
        </w:rPr>
        <w:t>Visual</w:t>
      </w:r>
      <w:r w:rsidRPr="004804D6">
        <w:rPr>
          <w:i/>
          <w:iCs/>
          <w:lang w:val="en-GB"/>
        </w:rPr>
        <w:t xml:space="preserve"> </w:t>
      </w:r>
      <w:r>
        <w:rPr>
          <w:i/>
          <w:iCs/>
        </w:rPr>
        <w:t>C</w:t>
      </w:r>
      <w:r w:rsidRPr="004804D6">
        <w:rPr>
          <w:i/>
          <w:iCs/>
          <w:lang w:val="en-GB"/>
        </w:rPr>
        <w:t>++ 32-</w:t>
      </w:r>
      <w:r>
        <w:rPr>
          <w:i/>
          <w:iCs/>
        </w:rPr>
        <w:t>bit</w:t>
      </w:r>
      <w:r w:rsidRPr="004804D6">
        <w:rPr>
          <w:i/>
          <w:iCs/>
          <w:lang w:val="en-GB"/>
        </w:rPr>
        <w:t>, 64-</w:t>
      </w:r>
      <w:r>
        <w:rPr>
          <w:i/>
          <w:iCs/>
          <w:lang w:val="en-GB"/>
        </w:rPr>
        <w:t>bit</w:t>
      </w:r>
      <w:r w:rsidRPr="004804D6">
        <w:rPr>
          <w:i/>
          <w:iCs/>
          <w:lang w:val="en-GB"/>
        </w:rPr>
        <w:t xml:space="preserve"> (</w:t>
      </w:r>
      <w:r>
        <w:rPr>
          <w:i/>
          <w:iCs/>
        </w:rPr>
        <w:t>Microsoft</w:t>
      </w:r>
      <w:r w:rsidRPr="004804D6">
        <w:rPr>
          <w:i/>
          <w:iCs/>
          <w:lang w:val="en-GB"/>
        </w:rPr>
        <w:t xml:space="preserve"> </w:t>
      </w:r>
      <w:r>
        <w:rPr>
          <w:i/>
          <w:iCs/>
        </w:rPr>
        <w:t>Visual</w:t>
      </w:r>
      <w:r w:rsidRPr="004804D6">
        <w:rPr>
          <w:i/>
          <w:iCs/>
          <w:lang w:val="en-GB"/>
        </w:rPr>
        <w:t xml:space="preserve"> </w:t>
      </w:r>
      <w:r>
        <w:rPr>
          <w:i/>
          <w:iCs/>
        </w:rPr>
        <w:t>Studio</w:t>
      </w:r>
      <w:r w:rsidRPr="004804D6">
        <w:rPr>
          <w:i/>
          <w:iCs/>
          <w:lang w:val="en-GB"/>
        </w:rPr>
        <w:t xml:space="preserve"> 2015)</w:t>
      </w:r>
    </w:p>
    <w:p w:rsidR="00E75149" w:rsidRPr="004804D6" w:rsidRDefault="00E75149">
      <w:pPr>
        <w:pStyle w:val="Standard"/>
        <w:tabs>
          <w:tab w:val="left" w:pos="480"/>
        </w:tabs>
        <w:ind w:firstLine="430"/>
        <w:rPr>
          <w:i/>
          <w:iCs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-32760 &amp; 4369 = 0              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8008 &amp;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1111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0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-32760 | 4369 = -28391         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8008 |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 xml:space="preserve">1111 = 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en-GB"/>
        </w:rPr>
        <w:t>9119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en-GB"/>
        </w:rPr>
        <w:t xml:space="preserve">-32760 ^ 4369 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= -28391         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8008 ^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1111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9119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~-32760 = 32759                 ~0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8008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7</w:t>
      </w:r>
      <w:r>
        <w:rPr>
          <w:rFonts w:ascii="Courier New" w:hAnsi="Courier New" w:cs="Courier New"/>
          <w:bCs/>
          <w:sz w:val="22"/>
          <w:szCs w:val="22"/>
          <w:lang w:val="en-GB"/>
        </w:rPr>
        <w:t>ff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7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~4369 = -4370                   ~0x1111 = 0xeeee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neg(-32760) = 32760             neg(0x8008) = 0x7ff8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neg(4369) = -4369               </w:t>
      </w:r>
      <w:r>
        <w:rPr>
          <w:rFonts w:ascii="Courier New" w:hAnsi="Courier New" w:cs="Courier New"/>
          <w:bCs/>
          <w:sz w:val="22"/>
          <w:szCs w:val="22"/>
          <w:lang w:val="en-GB"/>
        </w:rPr>
        <w:t>neg(0x1111) = 0xeeef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-32760 &lt;&lt; 4369 = 0              0x8008 &lt;&lt;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/>
          <w:bCs/>
          <w:sz w:val="22"/>
          <w:szCs w:val="22"/>
          <w:lang w:val="en-GB"/>
        </w:rPr>
      </w:pPr>
      <w:r>
        <w:rPr>
          <w:rFonts w:ascii="Courier New" w:hAnsi="Courier New" w:cs="Courier New"/>
          <w:b/>
          <w:bCs/>
          <w:sz w:val="22"/>
          <w:szCs w:val="22"/>
          <w:lang w:val="en-GB"/>
        </w:rPr>
        <w:t xml:space="preserve">-32760 &gt;&gt; 4369 = -1             0x8008 &gt;&gt; 0x1111 = 0xffff 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&amp; 2 = 0               0x5 &amp; 0x2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| 2 = 7               0x5 |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^ 2 = 7               0x5 ^ 0x2 =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~5 = -6                 ~0x5 = 0xfffa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~2 = -3                 ~0x2 = 0xfffd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neg(5) = -5             neg(0x5) = 0xfffb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neg(2) = -2             neg(0x2) = 0xfffe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5 &lt;&lt; 2 = 20             0x5 &lt;&lt; 0x2 = 0x14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&gt;&gt; 2 = 1             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&gt;&gt;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2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E75149">
      <w:pPr>
        <w:pStyle w:val="Standard"/>
        <w:tabs>
          <w:tab w:val="left" w:pos="480"/>
        </w:tabs>
        <w:ind w:firstLine="430"/>
        <w:jc w:val="both"/>
        <w:rPr>
          <w:b/>
          <w:bCs/>
          <w:sz w:val="28"/>
          <w:szCs w:val="28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6. </w:t>
      </w:r>
      <w:r>
        <w:rPr>
          <w:bCs/>
          <w:sz w:val="28"/>
          <w:szCs w:val="28"/>
          <w:lang w:val="ru-RU"/>
        </w:rPr>
        <w:t>Разработайте программу на языке C++ (или дополните программу из задания 4), которая расширяет шест</w:t>
      </w:r>
      <w:r>
        <w:rPr>
          <w:bCs/>
          <w:sz w:val="28"/>
          <w:szCs w:val="28"/>
          <w:lang w:val="ru-RU"/>
        </w:rPr>
        <w:softHyphen/>
        <w:t xml:space="preserve">надцатибитное представление числа </w:t>
      </w:r>
      <w:r>
        <w:rPr>
          <w:bCs/>
          <w:i/>
          <w:sz w:val="28"/>
          <w:szCs w:val="28"/>
        </w:rPr>
        <w:t>x</w:t>
      </w:r>
      <w:r>
        <w:rPr>
          <w:bCs/>
          <w:sz w:val="28"/>
          <w:szCs w:val="28"/>
          <w:lang w:val="ru-RU"/>
        </w:rPr>
        <w:t xml:space="preserve"> до 32-битового, рассматривая числа как</w:t>
      </w:r>
    </w:p>
    <w:p w:rsidR="00E75149" w:rsidRDefault="00DD69FB">
      <w:pPr>
        <w:pStyle w:val="Standard"/>
        <w:numPr>
          <w:ilvl w:val="0"/>
          <w:numId w:val="1"/>
        </w:numPr>
        <w:tabs>
          <w:tab w:val="left" w:pos="-96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знаковые (signed);</w:t>
      </w:r>
    </w:p>
    <w:p w:rsidR="00E75149" w:rsidRDefault="00DD69FB">
      <w:pPr>
        <w:pStyle w:val="Standard"/>
        <w:numPr>
          <w:ilvl w:val="0"/>
          <w:numId w:val="1"/>
        </w:numPr>
        <w:tabs>
          <w:tab w:val="left" w:pos="-96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беззнаковые (unsigned).</w:t>
      </w:r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Результат:</w:t>
      </w:r>
    </w:p>
    <w:p w:rsidR="004804D6" w:rsidRDefault="004804D6" w:rsidP="004804D6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4804D6" w:rsidRP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</w:p>
    <w:p w:rsidR="00E75149" w:rsidRDefault="00DD69FB">
      <w:pPr>
        <w:pStyle w:val="Standard"/>
        <w:tabs>
          <w:tab w:val="left" w:pos="480"/>
        </w:tabs>
        <w:ind w:firstLine="430"/>
      </w:pPr>
      <w:r>
        <w:rPr>
          <w:i/>
          <w:iCs/>
        </w:rPr>
        <w:t>Visual C++ 32-bit</w:t>
      </w:r>
      <w:r>
        <w:rPr>
          <w:i/>
          <w:iCs/>
          <w:lang w:val="en-GB"/>
        </w:rPr>
        <w:t>, 64-bit</w:t>
      </w:r>
      <w:r>
        <w:rPr>
          <w:i/>
          <w:iCs/>
        </w:rPr>
        <w:t xml:space="preserve"> (Microsoft Visual Studio 2015)</w:t>
      </w:r>
    </w:p>
    <w:p w:rsidR="00E75149" w:rsidRDefault="00E75149">
      <w:pPr>
        <w:pStyle w:val="Standard"/>
        <w:tabs>
          <w:tab w:val="left" w:pos="480"/>
        </w:tabs>
        <w:ind w:firstLine="430"/>
        <w:rPr>
          <w:i/>
          <w:iCs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Signed int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0xffff8008 &amp;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0xffff8008 | 0x1111 = 0xffff9119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0xffff8008 ^ 0x1111 = 0xffff9119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~0xffff8008 = 0x7ff7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~0x1111 = 0xffffeeee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neg(0xffff8008) = 0x17ff8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neg(0x1111) = 0xeeef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0xffff8008 &lt;&lt; 0x1111 = 0x100000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0xffff8008 &gt;&gt; 0x1111 = 0xffffffff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&amp; 0x2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|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^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~0x5 = 0xfffffffa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~0x2 = 0xfffffffd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neg(0x5) = 0xfffb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neg(0x2) = 0xfffe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&lt;&lt; 0x2 = 0x14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&gt;&gt; 0x2 = 0x1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Unsigned int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0x8008 &amp;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0x8008 | 0x1111 = 0x9119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0x8008 ^ 0x1111 = 0x9119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~0x8008 = 0xffff7ff7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~0x1111 = 0xffffeeee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neg(0x8008) = 0x7ff8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neg(0x1111) = 0xeeef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0x8008 &lt;&lt; 0x1111 = 0x100000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0x8008 &gt;&gt; 0x1111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&amp; 0x2 = 0x0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|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0x5 ^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0x2 = 0x7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~0x5 = 0xfffffffa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~0x2 = 0xfffffffd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neg(0x5) = 0xfffb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neg(0x2) = 0xfffe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&lt;&lt;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2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14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5 &gt;&gt;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2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7. </w:t>
      </w:r>
      <w:r>
        <w:rPr>
          <w:bCs/>
          <w:sz w:val="28"/>
          <w:szCs w:val="28"/>
          <w:lang w:val="ru-RU"/>
        </w:rPr>
        <w:t>Определите и выпишите в отчёт, как хранятся в памяти компьютера:</w:t>
      </w:r>
    </w:p>
    <w:p w:rsidR="00E75149" w:rsidRDefault="00DD69FB">
      <w:pPr>
        <w:pStyle w:val="Standard"/>
        <w:numPr>
          <w:ilvl w:val="0"/>
          <w:numId w:val="2"/>
        </w:numPr>
        <w:tabs>
          <w:tab w:val="left" w:pos="-1820"/>
        </w:tabs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 xml:space="preserve">целое число 0x12345678; по результату исследования </w:t>
      </w:r>
      <w:r>
        <w:rPr>
          <w:bCs/>
          <w:sz w:val="28"/>
          <w:szCs w:val="28"/>
          <w:lang w:val="ru-RU"/>
        </w:rPr>
        <w:t>определите порядок следования байтов в словах для вашего процессора:</w:t>
      </w:r>
    </w:p>
    <w:p w:rsidR="00E75149" w:rsidRDefault="00DD69FB">
      <w:pPr>
        <w:pStyle w:val="Standard"/>
        <w:numPr>
          <w:ilvl w:val="0"/>
          <w:numId w:val="2"/>
        </w:numPr>
        <w:tabs>
          <w:tab w:val="left" w:pos="-670"/>
        </w:tabs>
        <w:ind w:left="1701" w:hanging="283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Little-Endian (от младшего к старшему, порядок Intel);</w:t>
      </w:r>
    </w:p>
    <w:p w:rsidR="00E75149" w:rsidRDefault="00DD69FB">
      <w:pPr>
        <w:pStyle w:val="Standard"/>
        <w:numPr>
          <w:ilvl w:val="0"/>
          <w:numId w:val="2"/>
        </w:numPr>
        <w:tabs>
          <w:tab w:val="left" w:pos="-670"/>
        </w:tabs>
        <w:ind w:left="1701" w:hanging="283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Big-Endian (от старшего к младшему, порядок Motorola);</w:t>
      </w:r>
    </w:p>
    <w:p w:rsidR="00E75149" w:rsidRPr="004804D6" w:rsidRDefault="00DD69FB">
      <w:pPr>
        <w:pStyle w:val="Standard"/>
        <w:numPr>
          <w:ilvl w:val="0"/>
          <w:numId w:val="2"/>
        </w:numPr>
        <w:tabs>
          <w:tab w:val="left" w:pos="-1820"/>
        </w:tabs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 xml:space="preserve">строки </w:t>
      </w:r>
      <w:r>
        <w:rPr>
          <w:rFonts w:ascii="Courier New" w:hAnsi="Courier New" w:cs="Courier New"/>
          <w:bCs/>
          <w:color w:val="A5A5A5"/>
          <w:sz w:val="28"/>
          <w:szCs w:val="28"/>
          <w:lang w:val="ru-RU"/>
        </w:rPr>
        <w:t>"abcd"</w:t>
      </w:r>
      <w:r>
        <w:rPr>
          <w:bCs/>
          <w:color w:val="A5A5A5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 </w:t>
      </w:r>
      <w:r>
        <w:rPr>
          <w:rFonts w:ascii="Courier New" w:hAnsi="Courier New" w:cs="Courier New"/>
          <w:bCs/>
          <w:color w:val="A5A5A5"/>
          <w:sz w:val="28"/>
          <w:szCs w:val="28"/>
          <w:lang w:val="ru-RU"/>
        </w:rPr>
        <w:t>"абвг"</w:t>
      </w:r>
      <w:r>
        <w:rPr>
          <w:bCs/>
          <w:color w:val="A5A5A5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(массив из </w:t>
      </w:r>
      <w:r>
        <w:rPr>
          <w:rFonts w:ascii="Courier New" w:hAnsi="Courier New" w:cs="Courier New"/>
          <w:color w:val="0000FF"/>
          <w:sz w:val="28"/>
          <w:szCs w:val="28"/>
        </w:rPr>
        <w:t>char</w:t>
      </w:r>
      <w:r>
        <w:rPr>
          <w:bCs/>
          <w:sz w:val="28"/>
          <w:szCs w:val="28"/>
          <w:lang w:val="ru-RU"/>
        </w:rPr>
        <w:t>);</w:t>
      </w:r>
    </w:p>
    <w:p w:rsidR="00E75149" w:rsidRPr="004804D6" w:rsidRDefault="00DD69FB">
      <w:pPr>
        <w:pStyle w:val="Standard"/>
        <w:numPr>
          <w:ilvl w:val="0"/>
          <w:numId w:val="2"/>
        </w:numPr>
        <w:tabs>
          <w:tab w:val="left" w:pos="-1820"/>
        </w:tabs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 xml:space="preserve">«широкие» строки </w:t>
      </w:r>
      <w:r>
        <w:rPr>
          <w:rFonts w:ascii="Courier New" w:hAnsi="Courier New" w:cs="Courier New"/>
          <w:bCs/>
          <w:sz w:val="28"/>
          <w:szCs w:val="28"/>
          <w:lang w:val="ru-RU"/>
        </w:rPr>
        <w:t>L</w:t>
      </w:r>
      <w:r>
        <w:rPr>
          <w:rFonts w:ascii="Courier New" w:hAnsi="Courier New" w:cs="Courier New"/>
          <w:bCs/>
          <w:color w:val="A5A5A5"/>
          <w:sz w:val="28"/>
          <w:szCs w:val="28"/>
          <w:lang w:val="ru-RU"/>
        </w:rPr>
        <w:t>"abcd"</w:t>
      </w:r>
      <w:r>
        <w:rPr>
          <w:bCs/>
          <w:color w:val="A5A5A5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 </w:t>
      </w:r>
      <w:r>
        <w:rPr>
          <w:rFonts w:ascii="Courier New" w:hAnsi="Courier New" w:cs="Courier New"/>
          <w:bCs/>
          <w:sz w:val="28"/>
          <w:szCs w:val="28"/>
          <w:lang w:val="ru-RU"/>
        </w:rPr>
        <w:t>L</w:t>
      </w:r>
      <w:r>
        <w:rPr>
          <w:rFonts w:ascii="Courier New" w:hAnsi="Courier New" w:cs="Courier New"/>
          <w:bCs/>
          <w:color w:val="A5A5A5"/>
          <w:sz w:val="28"/>
          <w:szCs w:val="28"/>
          <w:lang w:val="ru-RU"/>
        </w:rPr>
        <w:t>"абвг"</w:t>
      </w:r>
      <w:r>
        <w:rPr>
          <w:bCs/>
          <w:color w:val="A5A5A5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(массив из </w:t>
      </w:r>
      <w:r>
        <w:rPr>
          <w:rFonts w:ascii="Courier New" w:hAnsi="Courier New" w:cs="Courier New"/>
          <w:color w:val="0000FF"/>
          <w:sz w:val="28"/>
          <w:szCs w:val="28"/>
        </w:rPr>
        <w:t>wchar</w:t>
      </w:r>
      <w:r>
        <w:rPr>
          <w:rFonts w:ascii="Courier New" w:hAnsi="Courier New" w:cs="Courier New"/>
          <w:color w:val="0000FF"/>
          <w:sz w:val="28"/>
          <w:szCs w:val="28"/>
          <w:lang w:val="ru-RU"/>
        </w:rPr>
        <w:t>_</w:t>
      </w:r>
      <w:r>
        <w:rPr>
          <w:rFonts w:ascii="Courier New" w:hAnsi="Courier New" w:cs="Courier New"/>
          <w:color w:val="0000FF"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>).</w:t>
      </w:r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4804D6" w:rsidRDefault="004804D6" w:rsidP="004804D6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 w:hint="eastAsia"/>
          <w:i/>
          <w:iCs/>
          <w:lang w:eastAsia="en-US"/>
        </w:rPr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4804D6" w:rsidRPr="004804D6" w:rsidRDefault="004804D6" w:rsidP="004804D6">
      <w:pPr>
        <w:pStyle w:val="Standard"/>
        <w:tabs>
          <w:tab w:val="left" w:pos="480"/>
        </w:tabs>
        <w:ind w:firstLine="430"/>
        <w:rPr>
          <w:rFonts w:eastAsia="Microsoft YaHei" w:cs="Arial" w:hint="eastAsia"/>
          <w:i/>
          <w:iCs/>
          <w:u w:val="single"/>
          <w:lang w:val="en-GB" w:eastAsia="en-US"/>
        </w:rPr>
      </w:pPr>
      <w:r>
        <w:rPr>
          <w:rFonts w:eastAsia="Microsoft YaHei" w:cs="Arial"/>
          <w:i/>
          <w:iCs/>
          <w:u w:val="single"/>
          <w:lang w:val="ru-RU" w:eastAsia="en-US"/>
        </w:rPr>
        <w:t>Прямой</w:t>
      </w:r>
      <w:r w:rsidRPr="004804D6">
        <w:rPr>
          <w:rFonts w:eastAsia="Microsoft YaHei" w:cs="Arial"/>
          <w:i/>
          <w:iCs/>
          <w:u w:val="single"/>
          <w:lang w:val="en-GB" w:eastAsia="en-US"/>
        </w:rPr>
        <w:t xml:space="preserve"> </w:t>
      </w:r>
      <w:r>
        <w:rPr>
          <w:rFonts w:eastAsia="Microsoft YaHei" w:cs="Arial"/>
          <w:i/>
          <w:iCs/>
          <w:u w:val="single"/>
          <w:lang w:val="ru-RU" w:eastAsia="en-US"/>
        </w:rPr>
        <w:t>порядок</w:t>
      </w:r>
      <w:r w:rsidRPr="004804D6">
        <w:rPr>
          <w:rFonts w:eastAsia="Microsoft YaHei" w:cs="Arial"/>
          <w:i/>
          <w:iCs/>
          <w:u w:val="single"/>
          <w:lang w:val="en-GB" w:eastAsia="en-US"/>
        </w:rPr>
        <w:t xml:space="preserve"> (Little-Endian)</w:t>
      </w:r>
    </w:p>
    <w:p w:rsidR="004804D6" w:rsidRDefault="004804D6" w:rsidP="004804D6">
      <w:pPr>
        <w:pStyle w:val="Standard"/>
        <w:tabs>
          <w:tab w:val="left" w:pos="480"/>
        </w:tabs>
        <w:ind w:firstLine="430"/>
      </w:pP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int x = 0x12345678;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0xffff80c: 78 56 34 12  </w:t>
      </w: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char* str1 = "abcd";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0x8048f60: 61 62 63 64 00 d0 b0 d0|b1 d0 b2 d0 b3 00 00 00</w:t>
      </w: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char* str2 = "абвг";</w:t>
      </w:r>
    </w:p>
    <w:p w:rsidR="004804D6" w:rsidRDefault="004804D6" w:rsidP="004804D6">
      <w:pPr>
        <w:pStyle w:val="Standard"/>
        <w:tabs>
          <w:tab w:val="left" w:pos="480"/>
        </w:tabs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0x8048f65: d0 b0 d0 b1 d0 b2 d0 b3|00 00 00 61 00 00 00 62</w:t>
      </w: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wchar_t* wstr1 = L"abcd";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0x8048f70: 61 00 00 00 62 00 00 00|63 00 00 00 64 00 00 00    a...b...c...d...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0x8048f80: 00 00 00 00 30 04 00 00|31 04 00 00 32 04 00 00</w:t>
      </w: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4804D6" w:rsidRDefault="004804D6" w:rsidP="004804D6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wchar_t* wstr2 = L"абвг";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0x8048f84: 30 04 00 00 31 04 00 00|32 04 00 00 33 04 00 00    0...1...2...3...</w:t>
      </w:r>
    </w:p>
    <w:p w:rsidR="004804D6" w:rsidRPr="004804D6" w:rsidRDefault="004804D6" w:rsidP="004804D6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0x8048f94: 00 00 00 00 21 00 77 00|2f 68 6f 6d 65 2f 75 73</w:t>
      </w:r>
    </w:p>
    <w:p w:rsidR="004804D6" w:rsidRDefault="004804D6">
      <w:pPr>
        <w:pStyle w:val="Standard"/>
        <w:tabs>
          <w:tab w:val="left" w:pos="480"/>
        </w:tabs>
        <w:spacing w:before="240" w:after="240"/>
        <w:ind w:firstLine="430"/>
        <w:jc w:val="both"/>
      </w:pPr>
    </w:p>
    <w:p w:rsidR="00E75149" w:rsidRDefault="00DD69FB">
      <w:pPr>
        <w:pStyle w:val="Standard"/>
        <w:tabs>
          <w:tab w:val="left" w:pos="480"/>
        </w:tabs>
        <w:ind w:firstLine="430"/>
        <w:rPr>
          <w:i/>
          <w:iCs/>
        </w:rPr>
      </w:pPr>
      <w:r>
        <w:rPr>
          <w:i/>
          <w:iCs/>
        </w:rPr>
        <w:t>Visual C++ 32-bit (Microsoft Visual Studio 2015)</w:t>
      </w:r>
    </w:p>
    <w:p w:rsidR="00E75149" w:rsidRPr="004804D6" w:rsidRDefault="00DD69FB">
      <w:pPr>
        <w:pStyle w:val="Standard"/>
        <w:tabs>
          <w:tab w:val="left" w:pos="480"/>
        </w:tabs>
        <w:ind w:firstLine="430"/>
        <w:rPr>
          <w:lang w:val="ru-RU"/>
        </w:rPr>
      </w:pPr>
      <w:r>
        <w:rPr>
          <w:rFonts w:eastAsia="Microsoft YaHei" w:cs="Arial"/>
          <w:i/>
          <w:iCs/>
          <w:u w:val="single"/>
          <w:lang w:val="ru-RU" w:eastAsia="en-US"/>
        </w:rPr>
        <w:t>Обратный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 xml:space="preserve"> </w:t>
      </w:r>
      <w:r>
        <w:rPr>
          <w:rFonts w:eastAsia="Microsoft YaHei" w:cs="Arial"/>
          <w:i/>
          <w:iCs/>
          <w:u w:val="single"/>
          <w:lang w:val="ru-RU" w:eastAsia="en-US"/>
        </w:rPr>
        <w:t>порядок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 xml:space="preserve"> (</w:t>
      </w:r>
      <w:r>
        <w:rPr>
          <w:rFonts w:eastAsia="Microsoft YaHei" w:cs="Arial"/>
          <w:i/>
          <w:iCs/>
          <w:u w:val="single"/>
          <w:lang w:val="en-GB" w:eastAsia="en-US"/>
        </w:rPr>
        <w:t>Big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>-</w:t>
      </w:r>
      <w:r>
        <w:rPr>
          <w:rFonts w:eastAsia="Microsoft YaHei" w:cs="Arial"/>
          <w:i/>
          <w:iCs/>
          <w:u w:val="single"/>
          <w:lang w:val="en-GB" w:eastAsia="en-US"/>
        </w:rPr>
        <w:t>Endian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>)</w:t>
      </w:r>
    </w:p>
    <w:p w:rsidR="00E75149" w:rsidRPr="004804D6" w:rsidRDefault="00E75149">
      <w:pPr>
        <w:pStyle w:val="Standard"/>
        <w:tabs>
          <w:tab w:val="left" w:pos="480"/>
        </w:tabs>
        <w:ind w:firstLine="430"/>
        <w:rPr>
          <w:i/>
          <w:iCs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int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12345678;</w:t>
      </w:r>
    </w:p>
    <w:p w:rsidR="00E75149" w:rsidRDefault="00DD69FB">
      <w:pPr>
        <w:pStyle w:val="Standard"/>
        <w:tabs>
          <w:tab w:val="left" w:pos="480"/>
        </w:tabs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0x004FF664  12345678 cccccccc  xV4.</w:t>
      </w:r>
      <w:r>
        <w:rPr>
          <w:rFonts w:ascii="Consolas" w:hAnsi="Consolas" w:cs="Consolas"/>
          <w:kern w:val="0"/>
          <w:sz w:val="22"/>
          <w:szCs w:val="22"/>
          <w:lang w:val="ru-RU" w:bidi="ar-SA"/>
        </w:rPr>
        <w:t>ММММ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char* str1 = "abcd";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0x001A6358  64636261 00000000  abcd....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0x001A6360  </w:t>
      </w: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00000000 00000000  ........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char* str2 = "абвг";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0x001A6368  e3e2e1e0 00000000  </w:t>
      </w:r>
      <w:r>
        <w:rPr>
          <w:rFonts w:ascii="Consolas" w:hAnsi="Consolas" w:cs="Consolas"/>
          <w:kern w:val="0"/>
          <w:sz w:val="22"/>
          <w:szCs w:val="22"/>
          <w:lang w:val="ru-RU" w:bidi="ar-SA"/>
        </w:rPr>
        <w:t>абвг</w:t>
      </w: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....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0x001A6370  00000000 00000000  ........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wchar_t* wstr1 = L"abcd";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0x001A6378  00620061 00640063  a.b.c.d.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0x001A6380  00000000 00000000  ........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lastRenderedPageBreak/>
        <w:t>wchar_t* wstr2 = L</w:t>
      </w:r>
      <w:r>
        <w:rPr>
          <w:rFonts w:ascii="Courier New" w:hAnsi="Courier New" w:cs="Courier New"/>
          <w:bCs/>
          <w:sz w:val="22"/>
          <w:szCs w:val="22"/>
          <w:lang w:val="en-GB"/>
        </w:rPr>
        <w:t>"абвг";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0x001A6388  04310430 04330432  0.1.2.3.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0"/>
          <w:szCs w:val="20"/>
          <w:lang w:val="en-GB"/>
        </w:rPr>
      </w:pPr>
    </w:p>
    <w:p w:rsidR="00E75149" w:rsidRDefault="00DD69FB">
      <w:pPr>
        <w:pStyle w:val="Standard"/>
        <w:tabs>
          <w:tab w:val="left" w:pos="480"/>
        </w:tabs>
        <w:ind w:firstLine="430"/>
        <w:rPr>
          <w:i/>
          <w:iCs/>
        </w:rPr>
      </w:pPr>
      <w:r>
        <w:rPr>
          <w:i/>
          <w:iCs/>
        </w:rPr>
        <w:t>Visual C++ 64-bit (Microsoft Visual Studio 2015)</w:t>
      </w:r>
    </w:p>
    <w:p w:rsidR="00E75149" w:rsidRPr="004804D6" w:rsidRDefault="00DD69FB">
      <w:pPr>
        <w:pStyle w:val="Standard"/>
        <w:tabs>
          <w:tab w:val="left" w:pos="480"/>
        </w:tabs>
        <w:ind w:firstLine="430"/>
        <w:rPr>
          <w:lang w:val="ru-RU"/>
        </w:rPr>
      </w:pPr>
      <w:r>
        <w:rPr>
          <w:rFonts w:eastAsia="Microsoft YaHei" w:cs="Arial"/>
          <w:i/>
          <w:iCs/>
          <w:u w:val="single"/>
          <w:lang w:val="ru-RU" w:eastAsia="en-US"/>
        </w:rPr>
        <w:t>Обратный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 xml:space="preserve"> </w:t>
      </w:r>
      <w:r>
        <w:rPr>
          <w:rFonts w:eastAsia="Microsoft YaHei" w:cs="Arial"/>
          <w:i/>
          <w:iCs/>
          <w:u w:val="single"/>
          <w:lang w:val="ru-RU" w:eastAsia="en-US"/>
        </w:rPr>
        <w:t>порядок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 xml:space="preserve"> (</w:t>
      </w:r>
      <w:r>
        <w:rPr>
          <w:rFonts w:eastAsia="Microsoft YaHei" w:cs="Arial"/>
          <w:i/>
          <w:iCs/>
          <w:u w:val="single"/>
          <w:lang w:val="en-GB" w:eastAsia="en-US"/>
        </w:rPr>
        <w:t>Big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>-</w:t>
      </w:r>
      <w:r>
        <w:rPr>
          <w:rFonts w:eastAsia="Microsoft YaHei" w:cs="Arial"/>
          <w:i/>
          <w:iCs/>
          <w:u w:val="single"/>
          <w:lang w:val="en-GB" w:eastAsia="en-US"/>
        </w:rPr>
        <w:t>Endian</w:t>
      </w:r>
      <w:r w:rsidRPr="004804D6">
        <w:rPr>
          <w:rFonts w:eastAsia="Microsoft YaHei" w:cs="Arial"/>
          <w:i/>
          <w:iCs/>
          <w:u w:val="single"/>
          <w:lang w:val="ru-RU" w:eastAsia="en-US"/>
        </w:rPr>
        <w:t>)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0"/>
          <w:szCs w:val="20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int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 = 0</w:t>
      </w:r>
      <w:r>
        <w:rPr>
          <w:rFonts w:ascii="Courier New" w:hAnsi="Courier New" w:cs="Courier New"/>
          <w:bCs/>
          <w:sz w:val="22"/>
          <w:szCs w:val="22"/>
          <w:lang w:val="en-GB"/>
        </w:rPr>
        <w:t>x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12345678;</w:t>
      </w:r>
    </w:p>
    <w:p w:rsidR="00E75149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ru-RU" w:bidi="ar-SA"/>
        </w:rPr>
      </w:pPr>
      <w:r>
        <w:rPr>
          <w:rFonts w:ascii="Consolas" w:hAnsi="Consolas" w:cs="Consolas"/>
          <w:kern w:val="0"/>
          <w:sz w:val="22"/>
          <w:szCs w:val="22"/>
          <w:lang w:val="ru-RU" w:bidi="ar-SA"/>
        </w:rPr>
        <w:t xml:space="preserve">0x0000009426DBFA14  12345678 cccccccc  xV4.ММММММММ    </w:t>
      </w:r>
    </w:p>
    <w:p w:rsidR="00E75149" w:rsidRPr="004804D6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Pr="004804D6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 xml:space="preserve">* </w:t>
      </w:r>
      <w:r>
        <w:rPr>
          <w:rFonts w:ascii="Courier New" w:hAnsi="Courier New" w:cs="Courier New"/>
          <w:bCs/>
          <w:sz w:val="22"/>
          <w:szCs w:val="22"/>
          <w:lang w:val="en-GB"/>
        </w:rPr>
        <w:t>str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1 = "</w:t>
      </w:r>
      <w:r>
        <w:rPr>
          <w:rFonts w:ascii="Courier New" w:hAnsi="Courier New" w:cs="Courier New"/>
          <w:bCs/>
          <w:sz w:val="22"/>
          <w:szCs w:val="22"/>
          <w:lang w:val="en-GB"/>
        </w:rPr>
        <w:t>abcd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";</w:t>
      </w:r>
    </w:p>
    <w:p w:rsidR="00E75149" w:rsidRDefault="00DD69FB">
      <w:pPr>
        <w:pStyle w:val="Standard"/>
        <w:tabs>
          <w:tab w:val="left" w:pos="480"/>
        </w:tabs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0x00007FF676ED8218  64636261 </w:t>
      </w: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00000000  abcd....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char* str2 = "абвг";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0x00007FF676ED8220  e3e2e1e0 00000000  </w:t>
      </w:r>
      <w:r>
        <w:rPr>
          <w:rFonts w:ascii="Consolas" w:hAnsi="Consolas" w:cs="Consolas"/>
          <w:kern w:val="0"/>
          <w:sz w:val="22"/>
          <w:szCs w:val="22"/>
          <w:lang w:val="ru-RU" w:bidi="ar-SA"/>
        </w:rPr>
        <w:t>абвг</w:t>
      </w: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....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wchar_t* wstr1 = L"abcd";</w:t>
      </w:r>
    </w:p>
    <w:p w:rsidR="00E75149" w:rsidRPr="004804D6" w:rsidRDefault="00DD69F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0x00007FF676ED8228  00620061 00640063  a.b.c.d.</w:t>
      </w:r>
    </w:p>
    <w:p w:rsidR="00E75149" w:rsidRPr="004804D6" w:rsidRDefault="00DD69FB">
      <w:pPr>
        <w:pStyle w:val="Standard"/>
        <w:tabs>
          <w:tab w:val="left" w:pos="480"/>
        </w:tabs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0x00007FF676ED8230  00000000 00000000  ........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wchar_t* wstr2 = L"абвг";</w:t>
      </w:r>
    </w:p>
    <w:p w:rsidR="00E75149" w:rsidRPr="004804D6" w:rsidRDefault="00DD69F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0x00007FF676ED8238</w:t>
      </w: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  04310430 04330432  0.1.2.3.</w:t>
      </w:r>
    </w:p>
    <w:p w:rsidR="00E75149" w:rsidRDefault="00DD69F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4804D6">
        <w:rPr>
          <w:rFonts w:ascii="Consolas" w:hAnsi="Consolas" w:cs="Consolas"/>
          <w:kern w:val="0"/>
          <w:sz w:val="22"/>
          <w:szCs w:val="22"/>
          <w:lang w:val="en-GB" w:bidi="ar-SA"/>
        </w:rPr>
        <w:t>0x00007FF676ED8240  00000000 00000000  ........</w:t>
      </w:r>
    </w:p>
    <w:p w:rsidR="00B86FAF" w:rsidRDefault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</w:p>
    <w:p w:rsidR="00B86FAF" w:rsidRDefault="00B86FAF" w:rsidP="00B86FAF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16.04.3 LTS x86_64</w:t>
      </w:r>
    </w:p>
    <w:p w:rsidR="00B86FAF" w:rsidRDefault="00B86FAF" w:rsidP="00B86FAF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Compiler: GNU GCC 5.3.1</w:t>
      </w:r>
    </w:p>
    <w:p w:rsidR="00B86FAF" w:rsidRDefault="00B86FAF" w:rsidP="00B86FAF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lang w:eastAsia="en-US"/>
        </w:rPr>
      </w:pPr>
      <w:r>
        <w:rPr>
          <w:rFonts w:eastAsia="Microsoft YaHei" w:cs="Arial"/>
          <w:i/>
          <w:iCs/>
          <w:lang w:eastAsia="en-US"/>
        </w:rPr>
        <w:t>IDE: Qt Creator 4.3.1</w:t>
      </w:r>
    </w:p>
    <w:p w:rsidR="00B86FAF" w:rsidRPr="00B86FAF" w:rsidRDefault="00B86FAF" w:rsidP="00B86FAF">
      <w:pPr>
        <w:pStyle w:val="Standard"/>
        <w:tabs>
          <w:tab w:val="left" w:pos="480"/>
        </w:tabs>
        <w:ind w:firstLine="430"/>
        <w:rPr>
          <w:rFonts w:eastAsia="Microsoft YaHei" w:cs="Arial"/>
          <w:i/>
          <w:iCs/>
          <w:u w:val="single"/>
          <w:lang w:val="en-GB" w:eastAsia="en-US"/>
        </w:rPr>
      </w:pPr>
      <w:r>
        <w:rPr>
          <w:rFonts w:eastAsia="Microsoft YaHei" w:cs="Arial"/>
          <w:i/>
          <w:iCs/>
          <w:u w:val="single"/>
          <w:lang w:val="ru-RU" w:eastAsia="en-US"/>
        </w:rPr>
        <w:t>Прямой</w:t>
      </w:r>
      <w:r w:rsidRPr="004804D6">
        <w:rPr>
          <w:rFonts w:eastAsia="Microsoft YaHei" w:cs="Arial"/>
          <w:i/>
          <w:iCs/>
          <w:u w:val="single"/>
          <w:lang w:val="en-GB" w:eastAsia="en-US"/>
        </w:rPr>
        <w:t xml:space="preserve"> </w:t>
      </w:r>
      <w:r>
        <w:rPr>
          <w:rFonts w:eastAsia="Microsoft YaHei" w:cs="Arial"/>
          <w:i/>
          <w:iCs/>
          <w:u w:val="single"/>
          <w:lang w:val="ru-RU" w:eastAsia="en-US"/>
        </w:rPr>
        <w:t>порядок</w:t>
      </w:r>
      <w:r w:rsidRPr="004804D6">
        <w:rPr>
          <w:rFonts w:eastAsia="Microsoft YaHei" w:cs="Arial"/>
          <w:i/>
          <w:iCs/>
          <w:u w:val="single"/>
          <w:lang w:val="en-GB" w:eastAsia="en-US"/>
        </w:rPr>
        <w:t xml:space="preserve"> (Little-Endian)</w:t>
      </w:r>
    </w:p>
    <w:p w:rsidR="00B86FAF" w:rsidRDefault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bidi="ar-SA"/>
        </w:rPr>
      </w:pPr>
    </w:p>
    <w:p w:rsidR="00B86FAF" w:rsidRPr="00D034FA" w:rsidRDefault="00B86FAF" w:rsidP="00B86FAF">
      <w:pPr>
        <w:widowControl/>
        <w:suppressAutoHyphens w:val="0"/>
        <w:autoSpaceDE w:val="0"/>
        <w:textAlignment w:val="auto"/>
        <w:rPr>
          <w:rFonts w:ascii="Courier New" w:hAnsi="Courier New" w:cs="Courier New"/>
          <w:bCs/>
          <w:sz w:val="22"/>
          <w:szCs w:val="22"/>
          <w:lang w:val="en-GB"/>
        </w:rPr>
      </w:pPr>
      <w:r w:rsidRPr="00D034FA">
        <w:rPr>
          <w:rFonts w:ascii="Courier New" w:hAnsi="Courier New" w:cs="Courier New"/>
          <w:bCs/>
          <w:sz w:val="22"/>
          <w:szCs w:val="22"/>
          <w:lang w:val="en-GB"/>
        </w:rPr>
        <w:t>int x = 0x12345678;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>0x40156e  &lt;+0x0</w:t>
      </w:r>
      <w:bookmarkStart w:id="0" w:name="_GoBack"/>
      <w:bookmarkEnd w:id="0"/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017&gt;        c7 45 d4 78 56 34 12       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        </w:t>
      </w:r>
    </w:p>
    <w:p w:rsidR="00B86FAF" w:rsidRPr="00D034FA" w:rsidRDefault="00B86FAF" w:rsidP="00B86FAF">
      <w:pPr>
        <w:widowControl/>
        <w:suppressAutoHyphens w:val="0"/>
        <w:autoSpaceDE w:val="0"/>
        <w:textAlignment w:val="auto"/>
        <w:rPr>
          <w:rFonts w:ascii="Courier New" w:hAnsi="Courier New" w:cs="Courier New"/>
          <w:bCs/>
          <w:sz w:val="22"/>
          <w:szCs w:val="22"/>
          <w:lang w:val="en-GB"/>
        </w:rPr>
      </w:pPr>
      <w:r w:rsidRPr="00D034FA">
        <w:rPr>
          <w:rFonts w:ascii="Courier New" w:hAnsi="Courier New" w:cs="Courier New"/>
          <w:bCs/>
          <w:sz w:val="22"/>
          <w:szCs w:val="22"/>
          <w:lang w:val="en-GB"/>
        </w:rPr>
        <w:t>char* str1 = "abcd";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0x40158b  &lt;+0x0034&gt;        48 8d 05 44 30 00 00        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0x401592  &lt;+0x003b&gt;        48 89 45 d8             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        </w:t>
      </w:r>
    </w:p>
    <w:p w:rsidR="00B86FAF" w:rsidRPr="00D034FA" w:rsidRDefault="00B86FAF" w:rsidP="00B86FAF">
      <w:pPr>
        <w:widowControl/>
        <w:suppressAutoHyphens w:val="0"/>
        <w:autoSpaceDE w:val="0"/>
        <w:textAlignment w:val="auto"/>
        <w:rPr>
          <w:rFonts w:ascii="Courier New" w:hAnsi="Courier New" w:cs="Courier New"/>
          <w:bCs/>
          <w:sz w:val="22"/>
          <w:szCs w:val="22"/>
          <w:lang w:val="en-GB"/>
        </w:rPr>
      </w:pPr>
      <w:r w:rsidRPr="00D034FA">
        <w:rPr>
          <w:rFonts w:ascii="Courier New" w:hAnsi="Courier New" w:cs="Courier New"/>
          <w:bCs/>
          <w:sz w:val="22"/>
          <w:szCs w:val="22"/>
          <w:lang w:val="en-GB"/>
        </w:rPr>
        <w:t>char* str2 = "Ð°Ð±Ð²Ð³";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0x401596  &lt;+0x003f&gt;        48 8d 05 3e 30 00 00        </w:t>
      </w:r>
    </w:p>
    <w:p w:rsidR="00D034FA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0x40159d  &lt;+0x0046&gt;        48 89 45 e0       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          </w:t>
      </w:r>
    </w:p>
    <w:p w:rsidR="00B86FAF" w:rsidRPr="00D034FA" w:rsidRDefault="00B86FAF" w:rsidP="00B86FAF">
      <w:pPr>
        <w:widowControl/>
        <w:suppressAutoHyphens w:val="0"/>
        <w:autoSpaceDE w:val="0"/>
        <w:textAlignment w:val="auto"/>
        <w:rPr>
          <w:rFonts w:ascii="Courier New" w:hAnsi="Courier New" w:cs="Courier New"/>
          <w:bCs/>
          <w:sz w:val="22"/>
          <w:szCs w:val="22"/>
          <w:lang w:val="en-GB"/>
        </w:rPr>
      </w:pPr>
      <w:r w:rsidRPr="00D034FA">
        <w:rPr>
          <w:rFonts w:ascii="Courier New" w:hAnsi="Courier New" w:cs="Courier New"/>
          <w:bCs/>
          <w:sz w:val="22"/>
          <w:szCs w:val="22"/>
          <w:lang w:val="en-GB"/>
        </w:rPr>
        <w:t>wchar_t* wstr1 = L"abcd";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0x4015a1  &lt;+0x004a&gt;        48 8d 05 3c 30 00 00      </w:t>
      </w:r>
    </w:p>
    <w:p w:rsidR="00D034FA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0x4015a8  &lt;+0x0051&gt;        48 89 45 e8    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             </w:t>
      </w:r>
    </w:p>
    <w:p w:rsidR="00B86FAF" w:rsidRPr="00D034FA" w:rsidRDefault="00B86FAF" w:rsidP="00B86FAF">
      <w:pPr>
        <w:widowControl/>
        <w:suppressAutoHyphens w:val="0"/>
        <w:autoSpaceDE w:val="0"/>
        <w:textAlignment w:val="auto"/>
        <w:rPr>
          <w:rFonts w:ascii="Courier New" w:hAnsi="Courier New" w:cs="Courier New"/>
          <w:bCs/>
          <w:sz w:val="22"/>
          <w:szCs w:val="22"/>
          <w:lang w:val="en-GB"/>
        </w:rPr>
      </w:pPr>
      <w:r w:rsidRPr="00D034FA">
        <w:rPr>
          <w:rFonts w:ascii="Courier New" w:hAnsi="Courier New" w:cs="Courier New"/>
          <w:bCs/>
          <w:sz w:val="22"/>
          <w:szCs w:val="22"/>
          <w:lang w:val="en-GB"/>
        </w:rPr>
        <w:t>wchar_t* wstr2 = L"Ð°Ð±Ð²Ð³";</w:t>
      </w:r>
    </w:p>
    <w:p w:rsidR="00B86FAF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0x4015ac  &lt;+0x0055&gt;        48 8d 05 45 30 00 00        </w:t>
      </w:r>
    </w:p>
    <w:p w:rsidR="00E75149" w:rsidRPr="00B86FAF" w:rsidRDefault="00B86FAF" w:rsidP="00B86FAF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22"/>
          <w:szCs w:val="22"/>
          <w:lang w:val="en-GB" w:bidi="ar-SA"/>
        </w:rPr>
      </w:pPr>
      <w:r w:rsidRPr="00B86FAF">
        <w:rPr>
          <w:rFonts w:ascii="Consolas" w:hAnsi="Consolas" w:cs="Consolas"/>
          <w:kern w:val="0"/>
          <w:sz w:val="22"/>
          <w:szCs w:val="22"/>
          <w:lang w:val="en-GB" w:bidi="ar-SA"/>
        </w:rPr>
        <w:t xml:space="preserve">0x4015b3  &lt;+0x005c&gt;        48 89 45 f0  </w:t>
      </w:r>
    </w:p>
    <w:p w:rsidR="00E75149" w:rsidRDefault="00E75149">
      <w:pPr>
        <w:pStyle w:val="Standard"/>
        <w:tabs>
          <w:tab w:val="left" w:pos="480"/>
        </w:tabs>
        <w:ind w:firstLine="430"/>
        <w:rPr>
          <w:b/>
          <w:bCs/>
          <w:sz w:val="28"/>
          <w:szCs w:val="28"/>
        </w:rPr>
      </w:pPr>
    </w:p>
    <w:p w:rsidR="00E75149" w:rsidRPr="004804D6" w:rsidRDefault="00DD69FB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</w:rPr>
        <w:t xml:space="preserve"> 8.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 xml:space="preserve">Напишите программу, </w:t>
      </w:r>
      <w:r>
        <w:rPr>
          <w:bCs/>
          <w:sz w:val="28"/>
          <w:szCs w:val="28"/>
          <w:lang w:val="ru-RU"/>
        </w:rPr>
        <w:t>демонстрирующую переполнение целых чисел со знаком и без знака. Для этого опишите целое число со знаком и инициализи</w:t>
      </w:r>
      <w:r>
        <w:rPr>
          <w:bCs/>
          <w:sz w:val="28"/>
          <w:szCs w:val="28"/>
          <w:lang w:val="ru-RU"/>
        </w:rPr>
        <w:softHyphen/>
        <w:t xml:space="preserve">руйте его максимально возможным для данного типа значением, результат распечатайте в шестнадцатеричном виде. Затем прибавьте к этому числу </w:t>
      </w:r>
      <w:r>
        <w:rPr>
          <w:bCs/>
          <w:sz w:val="28"/>
          <w:szCs w:val="28"/>
          <w:lang w:val="ru-RU"/>
        </w:rPr>
        <w:t xml:space="preserve">единицу, результат распечатайте также в шестнадцатеричном виде. Выполните </w:t>
      </w:r>
      <w:r>
        <w:rPr>
          <w:bCs/>
          <w:sz w:val="28"/>
          <w:szCs w:val="28"/>
          <w:lang w:val="ru-RU"/>
        </w:rPr>
        <w:lastRenderedPageBreak/>
        <w:t>аналогичные действия для беззнаковой переменной. Выпишите в отчёт распечатанные значения переменной, поясните полученные результаты.</w:t>
      </w:r>
    </w:p>
    <w:p w:rsidR="00E75149" w:rsidRDefault="00DD69FB">
      <w:pPr>
        <w:pStyle w:val="Standard"/>
        <w:tabs>
          <w:tab w:val="left" w:pos="480"/>
        </w:tabs>
        <w:spacing w:before="240" w:after="240"/>
        <w:ind w:firstLine="430"/>
        <w:jc w:val="both"/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6003FD" w:rsidRDefault="006003FD" w:rsidP="006003FD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6003FD" w:rsidRPr="006003FD" w:rsidRDefault="006003FD" w:rsidP="006003FD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6003FD" w:rsidRDefault="006003FD">
      <w:pPr>
        <w:pStyle w:val="Standard"/>
        <w:tabs>
          <w:tab w:val="left" w:pos="480"/>
        </w:tabs>
        <w:ind w:firstLine="430"/>
        <w:rPr>
          <w:i/>
          <w:iCs/>
        </w:rPr>
      </w:pPr>
    </w:p>
    <w:p w:rsidR="00E75149" w:rsidRDefault="00DD69FB">
      <w:pPr>
        <w:pStyle w:val="Standard"/>
        <w:tabs>
          <w:tab w:val="left" w:pos="480"/>
        </w:tabs>
        <w:ind w:firstLine="430"/>
        <w:rPr>
          <w:i/>
          <w:iCs/>
        </w:rPr>
      </w:pPr>
      <w:r>
        <w:rPr>
          <w:i/>
          <w:iCs/>
        </w:rPr>
        <w:t>Visual C++ 32-bit, 64-bit (Microsoft V</w:t>
      </w:r>
      <w:r>
        <w:rPr>
          <w:i/>
          <w:iCs/>
        </w:rPr>
        <w:t>isual Studio 2015)</w:t>
      </w:r>
    </w:p>
    <w:p w:rsidR="00E75149" w:rsidRDefault="00E75149">
      <w:pPr>
        <w:pStyle w:val="Standard"/>
        <w:tabs>
          <w:tab w:val="left" w:pos="480"/>
        </w:tabs>
        <w:ind w:firstLine="430"/>
        <w:rPr>
          <w:i/>
          <w:iCs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Signed short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SHRT_MAX = 0x7fff       SHRT_MAX + 1 = 0x8000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  Unsigned short</w:t>
      </w:r>
    </w:p>
    <w:p w:rsidR="00E75149" w:rsidRDefault="00DD69FB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USHRT_MAX = 0xffff      USHRT_MAX + 1 = 0x0</w:t>
      </w:r>
    </w:p>
    <w:p w:rsidR="00B86FAF" w:rsidRDefault="00B86FAF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6003FD" w:rsidRP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4804D6" w:rsidRDefault="00DD69FB">
      <w:pPr>
        <w:ind w:firstLine="426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</w:rPr>
        <w:t xml:space="preserve"> 9. </w:t>
      </w:r>
      <w:r>
        <w:rPr>
          <w:bCs/>
          <w:sz w:val="28"/>
          <w:szCs w:val="28"/>
          <w:lang w:val="ru-RU"/>
        </w:rPr>
        <w:t>При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помощи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оператора</w:t>
      </w:r>
      <w:r>
        <w:rPr>
          <w:bCs/>
          <w:sz w:val="28"/>
          <w:szCs w:val="28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sizeof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выясните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ru-RU"/>
        </w:rPr>
        <w:t>сколько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байтов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занимают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переменные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следующих</w:t>
      </w:r>
      <w:r>
        <w:rPr>
          <w:rFonts w:ascii="SFRM1440" w:hAnsi="SFRM1440"/>
          <w:color w:val="000000"/>
          <w:sz w:val="28"/>
          <w:szCs w:val="28"/>
        </w:rPr>
        <w:t xml:space="preserve"> </w:t>
      </w:r>
      <w:r>
        <w:rPr>
          <w:rFonts w:ascii="SFRM1440" w:hAnsi="SFRM1440"/>
          <w:color w:val="000000"/>
          <w:sz w:val="28"/>
          <w:szCs w:val="28"/>
          <w:lang w:val="ru-RU"/>
        </w:rPr>
        <w:t>типов</w:t>
      </w:r>
      <w:r>
        <w:rPr>
          <w:rFonts w:ascii="SFRM1440" w:hAnsi="SFRM1440"/>
          <w:color w:val="000000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FF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bool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wchar_t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short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long 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</w:rPr>
        <w:t>long 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size_t, ptrdiff_t, </w:t>
      </w:r>
      <w:r>
        <w:rPr>
          <w:rFonts w:ascii="Courier New" w:hAnsi="Courier New" w:cs="Courier New"/>
          <w:color w:val="0000FF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>*.</w:t>
      </w:r>
      <w:r>
        <w:rPr>
          <w:rFonts w:ascii="SFRM1440" w:hAnsi="SFRM1440"/>
          <w:color w:val="000000"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>Результаты офо</w:t>
      </w:r>
      <w:r>
        <w:rPr>
          <w:bCs/>
          <w:sz w:val="28"/>
          <w:szCs w:val="28"/>
          <w:lang w:val="ru-RU"/>
        </w:rPr>
        <w:t xml:space="preserve">рмите в отчёте в виде таблицы, указывая для каждого типа его назначение. </w:t>
      </w:r>
    </w:p>
    <w:p w:rsidR="00E75149" w:rsidRDefault="00DD69FB">
      <w:pPr>
        <w:ind w:firstLine="426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выполнения единообразных действий над переменными различных типов используются макросы препроцессора C или шаблоны C++.</w:t>
      </w:r>
    </w:p>
    <w:p w:rsidR="00E75149" w:rsidRDefault="00DD69FB">
      <w:pPr>
        <w:ind w:firstLine="426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Проверьте, соответствуют ли размеры типов современному </w:t>
      </w:r>
      <w:r>
        <w:rPr>
          <w:bCs/>
          <w:sz w:val="28"/>
          <w:szCs w:val="28"/>
          <w:lang w:val="ru-RU"/>
        </w:rPr>
        <w:t>стандарту C++.</w:t>
      </w:r>
    </w:p>
    <w:p w:rsidR="00E75149" w:rsidRDefault="00DD69FB">
      <w:pPr>
        <w:spacing w:before="240" w:after="240"/>
        <w:ind w:firstLine="426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en-GB"/>
        </w:rPr>
        <w:t>:</w:t>
      </w:r>
    </w:p>
    <w:p w:rsidR="006003FD" w:rsidRDefault="006003FD" w:rsidP="006003FD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12.04 LTS Precise Pangolin</w:t>
      </w:r>
    </w:p>
    <w:p w:rsidR="006003FD" w:rsidRDefault="006003FD" w:rsidP="006003FD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Compiler: GNU GCC</w:t>
      </w:r>
    </w:p>
    <w:p w:rsidR="006003FD" w:rsidRDefault="006003FD" w:rsidP="006003FD">
      <w:pPr>
        <w:pStyle w:val="Standard"/>
        <w:tabs>
          <w:tab w:val="left" w:pos="480"/>
        </w:tabs>
        <w:ind w:firstLine="430"/>
      </w:pP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1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char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1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bool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wchar_t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2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short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int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long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8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long long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float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8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double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12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long double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size_t</w:t>
      </w:r>
    </w:p>
    <w:p w:rsidR="006003FD" w:rsidRDefault="006003FD" w:rsidP="006003FD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</w:t>
      </w:r>
      <w:r>
        <w:rPr>
          <w:rFonts w:ascii="Courier New" w:hAnsi="Courier New" w:cs="Courier New"/>
          <w:bCs/>
          <w:sz w:val="22"/>
          <w:szCs w:val="22"/>
          <w:lang w:val="en-GB"/>
        </w:rPr>
        <w:tab/>
        <w:t>ptrdiff_t</w:t>
      </w:r>
    </w:p>
    <w:p w:rsidR="006003FD" w:rsidRDefault="006003FD" w:rsidP="00EC64B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4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ab/>
      </w:r>
      <w:r>
        <w:rPr>
          <w:rFonts w:ascii="Courier New" w:hAnsi="Courier New" w:cs="Courier New"/>
          <w:bCs/>
          <w:sz w:val="22"/>
          <w:szCs w:val="22"/>
          <w:lang w:val="en-GB"/>
        </w:rPr>
        <w:t>void</w:t>
      </w:r>
      <w:r w:rsidRPr="004804D6">
        <w:rPr>
          <w:rFonts w:ascii="Courier New" w:hAnsi="Courier New" w:cs="Courier New"/>
          <w:bCs/>
          <w:sz w:val="22"/>
          <w:szCs w:val="22"/>
          <w:lang w:val="ru-RU"/>
        </w:rPr>
        <w:t>*</w:t>
      </w:r>
    </w:p>
    <w:p w:rsidR="00EC64BB" w:rsidRPr="00EC64BB" w:rsidRDefault="00EC64BB" w:rsidP="00EC64B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ru-RU"/>
        </w:rPr>
      </w:pPr>
    </w:p>
    <w:p w:rsidR="00E75149" w:rsidRDefault="00DD69FB">
      <w:pPr>
        <w:pStyle w:val="Standard"/>
        <w:tabs>
          <w:tab w:val="left" w:pos="480"/>
        </w:tabs>
        <w:ind w:firstLine="430"/>
        <w:rPr>
          <w:i/>
          <w:iCs/>
        </w:rPr>
      </w:pPr>
      <w:r>
        <w:rPr>
          <w:i/>
          <w:iCs/>
        </w:rPr>
        <w:t>V</w:t>
      </w:r>
      <w:r>
        <w:rPr>
          <w:i/>
          <w:iCs/>
        </w:rPr>
        <w:t>isual C++ 32-bit (Microsoft Visual Studio 2008/2010/2015)</w:t>
      </w:r>
    </w:p>
    <w:p w:rsidR="00E75149" w:rsidRDefault="00E75149">
      <w:pPr>
        <w:pStyle w:val="Standard"/>
        <w:tabs>
          <w:tab w:val="left" w:pos="480"/>
        </w:tabs>
        <w:ind w:firstLine="430"/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1       char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1       bool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2       wchar_t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lastRenderedPageBreak/>
        <w:t>2       short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       int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       long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8       long long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       float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8       double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8       long double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       size_t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4 </w:t>
      </w:r>
      <w:r>
        <w:rPr>
          <w:rFonts w:ascii="Courier New" w:hAnsi="Courier New" w:cs="Courier New"/>
          <w:bCs/>
          <w:sz w:val="22"/>
          <w:szCs w:val="22"/>
          <w:lang w:val="en-GB"/>
        </w:rPr>
        <w:t xml:space="preserve">      ptrdiff_t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  <w:r>
        <w:rPr>
          <w:rFonts w:ascii="Courier New" w:hAnsi="Courier New" w:cs="Courier New"/>
          <w:bCs/>
          <w:sz w:val="22"/>
          <w:szCs w:val="22"/>
          <w:lang w:val="en-GB"/>
        </w:rPr>
        <w:t>4       void*</w:t>
      </w:r>
    </w:p>
    <w:p w:rsidR="00E75149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Default="00DD69FB">
      <w:pPr>
        <w:pStyle w:val="Standard"/>
        <w:tabs>
          <w:tab w:val="left" w:pos="480"/>
        </w:tabs>
        <w:ind w:firstLine="430"/>
        <w:rPr>
          <w:i/>
          <w:iCs/>
        </w:rPr>
      </w:pPr>
      <w:r>
        <w:rPr>
          <w:i/>
          <w:iCs/>
        </w:rPr>
        <w:t>Visual C++ 64-bit (Microsoft Visual Studio 2008/2010/2015)</w:t>
      </w:r>
    </w:p>
    <w:p w:rsidR="00E75149" w:rsidRDefault="00E75149">
      <w:pPr>
        <w:pStyle w:val="Standard"/>
        <w:tabs>
          <w:tab w:val="left" w:pos="480"/>
        </w:tabs>
        <w:ind w:firstLine="430"/>
        <w:rPr>
          <w:i/>
          <w:iCs/>
        </w:rPr>
      </w:pP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1       char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1       bool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2       wchar_t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2       short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4       int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4       long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8       long long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4       float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8       double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8       long double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8       size_t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8 </w:t>
      </w:r>
      <w:r>
        <w:rPr>
          <w:rFonts w:ascii="Courier New" w:hAnsi="Courier New" w:cs="Courier New"/>
          <w:bCs/>
          <w:sz w:val="22"/>
          <w:szCs w:val="22"/>
        </w:rPr>
        <w:t xml:space="preserve">      ptrdiff_t</w:t>
      </w:r>
    </w:p>
    <w:p w:rsidR="00E75149" w:rsidRDefault="00DD69FB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8       void*</w:t>
      </w:r>
    </w:p>
    <w:p w:rsidR="00E0785A" w:rsidRDefault="00E0785A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i/>
          <w:iCs/>
        </w:rPr>
        <w:t xml:space="preserve">Platform: Linux </w:t>
      </w:r>
      <w:r>
        <w:rPr>
          <w:rFonts w:eastAsia="Microsoft YaHei" w:cs="Arial"/>
          <w:i/>
          <w:iCs/>
          <w:lang w:eastAsia="en-US"/>
        </w:rPr>
        <w:t>Ubuntu 16.04.3 LTS x86_64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Compiler: GNU GCC 5.3.1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eastAsia="Microsoft YaHei" w:cs="Arial"/>
          <w:i/>
          <w:iCs/>
          <w:lang w:eastAsia="en-US"/>
        </w:rPr>
        <w:t>IDE: Qt Creator 4.3.1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1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char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1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bool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4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wchar_t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2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short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4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int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long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long long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4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float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double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10</w:t>
      </w:r>
      <w:r>
        <w:rPr>
          <w:rFonts w:ascii="Courier 10 Pitch" w:eastAsia="Microsoft YaHei" w:hAnsi="Courier 10 Pitch" w:cs="Arial"/>
          <w:lang w:eastAsia="en-US"/>
        </w:rPr>
        <w:tab/>
        <w:t>long double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size_t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ptrdiff_t</w:t>
      </w:r>
    </w:p>
    <w:p w:rsidR="00E0785A" w:rsidRDefault="00E0785A" w:rsidP="00E0785A">
      <w:pPr>
        <w:pStyle w:val="Standard"/>
        <w:tabs>
          <w:tab w:val="left" w:pos="480"/>
        </w:tabs>
        <w:ind w:firstLine="430"/>
      </w:pPr>
      <w:r>
        <w:rPr>
          <w:rFonts w:ascii="Courier 10 Pitch" w:eastAsia="Microsoft YaHei" w:hAnsi="Courier 10 Pitch" w:cs="Arial"/>
          <w:lang w:eastAsia="en-US"/>
        </w:rPr>
        <w:t>8</w:t>
      </w:r>
      <w:r>
        <w:rPr>
          <w:rFonts w:ascii="Courier 10 Pitch" w:eastAsia="Microsoft YaHei" w:hAnsi="Courier 10 Pitch" w:cs="Arial"/>
          <w:lang w:eastAsia="en-US"/>
        </w:rPr>
        <w:tab/>
      </w:r>
      <w:r>
        <w:rPr>
          <w:rFonts w:ascii="Courier 10 Pitch" w:eastAsia="Microsoft YaHei" w:hAnsi="Courier 10 Pitch" w:cs="Arial"/>
          <w:lang w:eastAsia="en-US"/>
        </w:rPr>
        <w:tab/>
        <w:t>void*</w:t>
      </w:r>
    </w:p>
    <w:p w:rsidR="00E0785A" w:rsidRDefault="00E0785A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</w:rPr>
      </w:pPr>
    </w:p>
    <w:p w:rsidR="00E75149" w:rsidRPr="00E0785A" w:rsidRDefault="00E75149">
      <w:pPr>
        <w:pStyle w:val="Standard"/>
        <w:tabs>
          <w:tab w:val="left" w:pos="480"/>
        </w:tabs>
        <w:rPr>
          <w:rFonts w:ascii="Courier New" w:hAnsi="Courier New" w:cs="Courier New"/>
          <w:bCs/>
          <w:sz w:val="22"/>
          <w:szCs w:val="22"/>
          <w:lang w:val="en-GB"/>
        </w:rPr>
      </w:pPr>
    </w:p>
    <w:p w:rsidR="00E75149" w:rsidRPr="00E0785A" w:rsidRDefault="00E75149">
      <w:pPr>
        <w:pStyle w:val="Standard"/>
        <w:tabs>
          <w:tab w:val="left" w:pos="480"/>
        </w:tabs>
        <w:ind w:firstLine="430"/>
        <w:rPr>
          <w:lang w:val="en-GB"/>
        </w:rPr>
      </w:pPr>
    </w:p>
    <w:p w:rsidR="00E75149" w:rsidRPr="004804D6" w:rsidRDefault="00DD69FB">
      <w:pPr>
        <w:ind w:firstLine="426"/>
        <w:jc w:val="both"/>
        <w:rPr>
          <w:lang w:val="ru-RU"/>
        </w:rPr>
      </w:pPr>
      <w:r>
        <w:rPr>
          <w:b/>
          <w:bCs/>
          <w:sz w:val="28"/>
          <w:szCs w:val="28"/>
          <w:lang w:val="ru-RU"/>
        </w:rPr>
        <w:t>Задание 10.</w:t>
      </w:r>
      <w:r>
        <w:rPr>
          <w:rFonts w:ascii="SFBX1440" w:hAnsi="SFBX1440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Запустите программу </w:t>
      </w:r>
      <w:r>
        <w:rPr>
          <w:bCs/>
          <w:sz w:val="28"/>
          <w:szCs w:val="28"/>
          <w:lang w:val="ru-RU"/>
        </w:rPr>
        <w:t>(программы) из заданий 4-9 на двух других платформах, доступных на ВЦ — 32- и 64-разрядной версиях Microsoft Windows и повторите измерения.</w:t>
      </w:r>
    </w:p>
    <w:p w:rsidR="00E75149" w:rsidRDefault="00DD69FB">
      <w:pPr>
        <w:ind w:firstLine="426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каждого из заданий дополните таблицу результатами новых измере</w:t>
      </w:r>
      <w:r>
        <w:rPr>
          <w:bCs/>
          <w:sz w:val="28"/>
          <w:szCs w:val="28"/>
          <w:lang w:val="ru-RU"/>
        </w:rPr>
        <w:softHyphen/>
        <w:t xml:space="preserve">ний. </w:t>
      </w:r>
      <w:r>
        <w:rPr>
          <w:bCs/>
          <w:sz w:val="28"/>
          <w:szCs w:val="28"/>
          <w:lang w:val="ru-RU"/>
        </w:rPr>
        <w:lastRenderedPageBreak/>
        <w:t>Платформы, для которых необходимо провести и</w:t>
      </w:r>
      <w:r>
        <w:rPr>
          <w:bCs/>
          <w:sz w:val="28"/>
          <w:szCs w:val="28"/>
          <w:lang w:val="ru-RU"/>
        </w:rPr>
        <w:t>змерения:</w:t>
      </w:r>
    </w:p>
    <w:p w:rsidR="00E75149" w:rsidRDefault="00DD69FB">
      <w:pPr>
        <w:pStyle w:val="a7"/>
        <w:numPr>
          <w:ilvl w:val="0"/>
          <w:numId w:val="3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GNU/Linux Ubuntu, архитектура x86 (компилятор GCC, среда любая);</w:t>
      </w:r>
    </w:p>
    <w:p w:rsidR="00E75149" w:rsidRDefault="00DD69FB">
      <w:pPr>
        <w:pStyle w:val="a7"/>
        <w:numPr>
          <w:ilvl w:val="0"/>
          <w:numId w:val="3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32-разрядная версия Microsoft Windows (ВЦ, среда Microsoft Visual</w:t>
      </w:r>
      <w:r>
        <w:rPr>
          <w:bCs/>
          <w:sz w:val="28"/>
          <w:szCs w:val="28"/>
          <w:lang w:val="ru-RU"/>
        </w:rPr>
        <w:br/>
      </w:r>
      <w:r>
        <w:rPr>
          <w:bCs/>
          <w:sz w:val="28"/>
          <w:szCs w:val="28"/>
          <w:lang w:val="ru-RU"/>
        </w:rPr>
        <w:t>Studio);</w:t>
      </w:r>
    </w:p>
    <w:p w:rsidR="00E75149" w:rsidRDefault="00DD69FB">
      <w:pPr>
        <w:pStyle w:val="a7"/>
        <w:numPr>
          <w:ilvl w:val="0"/>
          <w:numId w:val="3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64-разрядная версия Microsoft Windows (терминал Skylab, среда Microsoft Visual Studio, 64-битная конфигура</w:t>
      </w:r>
      <w:r>
        <w:rPr>
          <w:bCs/>
          <w:sz w:val="28"/>
          <w:szCs w:val="28"/>
          <w:lang w:val="ru-RU"/>
        </w:rPr>
        <w:t>ция).</w:t>
      </w:r>
    </w:p>
    <w:p w:rsidR="00E75149" w:rsidRPr="004804D6" w:rsidRDefault="00DD69FB">
      <w:pPr>
        <w:ind w:firstLine="426"/>
        <w:jc w:val="both"/>
        <w:rPr>
          <w:lang w:val="ru-RU"/>
        </w:rPr>
      </w:pPr>
      <w:r>
        <w:rPr>
          <w:bCs/>
          <w:sz w:val="28"/>
          <w:szCs w:val="28"/>
          <w:lang w:val="ru-RU"/>
        </w:rPr>
        <w:t>Результаты однотипных измерений, выполненных на различных платфор</w:t>
      </w:r>
      <w:r>
        <w:rPr>
          <w:bCs/>
          <w:sz w:val="28"/>
          <w:szCs w:val="28"/>
          <w:lang w:val="ru-RU"/>
        </w:rPr>
        <w:softHyphen/>
        <w:t>мах, должны быть сгруппированы в таблицу или последовательно описаны</w:t>
      </w:r>
      <w:r>
        <w:rPr>
          <w:rFonts w:ascii="SFRM1440" w:hAnsi="SFRM1440"/>
          <w:color w:val="000000"/>
          <w:sz w:val="28"/>
          <w:szCs w:val="28"/>
          <w:lang w:val="ru-RU"/>
        </w:rPr>
        <w:t xml:space="preserve"> в одном разделе.</w:t>
      </w:r>
    </w:p>
    <w:sectPr w:rsidR="00E75149" w:rsidRPr="004804D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9FB" w:rsidRDefault="00DD69FB">
      <w:r>
        <w:separator/>
      </w:r>
    </w:p>
  </w:endnote>
  <w:endnote w:type="continuationSeparator" w:id="0">
    <w:p w:rsidR="00DD69FB" w:rsidRDefault="00DD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FRM1440">
    <w:altName w:val="Cambria"/>
    <w:charset w:val="00"/>
    <w:family w:val="roman"/>
    <w:pitch w:val="default"/>
  </w:font>
  <w:font w:name="CMMI12">
    <w:altName w:val="Cambria"/>
    <w:charset w:val="00"/>
    <w:family w:val="roman"/>
    <w:pitch w:val="default"/>
  </w:font>
  <w:font w:name="CMR12">
    <w:altName w:val="Cambria"/>
    <w:charset w:val="00"/>
    <w:family w:val="roman"/>
    <w:pitch w:val="default"/>
  </w:font>
  <w:font w:name="CMSY10">
    <w:altName w:val="Cambria"/>
    <w:charset w:val="00"/>
    <w:family w:val="roman"/>
    <w:pitch w:val="default"/>
  </w:font>
  <w:font w:name="CMR10">
    <w:altName w:val="Cambria"/>
    <w:charset w:val="00"/>
    <w:family w:val="roman"/>
    <w:pitch w:val="default"/>
  </w:font>
  <w:font w:name="SFBX1440">
    <w:altName w:val="Cambria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10 Pitch">
    <w:altName w:val="Courier New"/>
    <w:charset w:val="00"/>
    <w:family w:val="auto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9FB" w:rsidRDefault="00DD69FB">
      <w:r>
        <w:rPr>
          <w:color w:val="000000"/>
        </w:rPr>
        <w:separator/>
      </w:r>
    </w:p>
  </w:footnote>
  <w:footnote w:type="continuationSeparator" w:id="0">
    <w:p w:rsidR="00DD69FB" w:rsidRDefault="00DD6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137"/>
    <w:multiLevelType w:val="multilevel"/>
    <w:tmpl w:val="EA9C1114"/>
    <w:lvl w:ilvl="0"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1A9468EC"/>
    <w:multiLevelType w:val="multilevel"/>
    <w:tmpl w:val="0A98C45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3BD386C"/>
    <w:multiLevelType w:val="multilevel"/>
    <w:tmpl w:val="8362B834"/>
    <w:lvl w:ilvl="0">
      <w:numFmt w:val="bullet"/>
      <w:lvlText w:val=""/>
      <w:lvlJc w:val="left"/>
      <w:pPr>
        <w:ind w:left="115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1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75149"/>
    <w:rsid w:val="004804D6"/>
    <w:rsid w:val="006003FD"/>
    <w:rsid w:val="00B86FAF"/>
    <w:rsid w:val="00D034FA"/>
    <w:rsid w:val="00D3477B"/>
    <w:rsid w:val="00DD69FB"/>
    <w:rsid w:val="00E0785A"/>
    <w:rsid w:val="00E75149"/>
    <w:rsid w:val="00E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07CD"/>
  <w15:docId w15:val="{77C9C356-5436-4DA3-B05E-C3597A01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Subtle Emphasis"/>
    <w:rPr>
      <w:i/>
      <w:iCs/>
      <w:color w:val="808080"/>
    </w:rPr>
  </w:style>
  <w:style w:type="character" w:styleId="a6">
    <w:name w:val="Placeholder Text"/>
    <w:basedOn w:val="a0"/>
    <w:rPr>
      <w:color w:val="808080"/>
    </w:rPr>
  </w:style>
  <w:style w:type="paragraph" w:styleId="a7">
    <w:name w:val="List Paragraph"/>
    <w:basedOn w:val="a"/>
    <w:pPr>
      <w:ind w:left="720"/>
    </w:pPr>
    <w:rPr>
      <w:rFonts w:cs="Mangal"/>
      <w:szCs w:val="21"/>
    </w:rPr>
  </w:style>
  <w:style w:type="paragraph" w:customStyle="1" w:styleId="PreformattedText">
    <w:name w:val="Preformatted Text"/>
    <w:basedOn w:val="Standard"/>
    <w:rsid w:val="00B86FAF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</dc:creator>
  <cp:lastModifiedBy>Александр Констандогло</cp:lastModifiedBy>
  <cp:revision>2</cp:revision>
  <cp:lastPrinted>2017-09-28T05:57:00Z</cp:lastPrinted>
  <dcterms:created xsi:type="dcterms:W3CDTF">2017-09-28T05:57:00Z</dcterms:created>
  <dcterms:modified xsi:type="dcterms:W3CDTF">2017-09-28T05:57:00Z</dcterms:modified>
</cp:coreProperties>
</file>